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B1BEA" w14:textId="77777777" w:rsidR="00C515B2" w:rsidRPr="00734296" w:rsidRDefault="00734296" w:rsidP="00734296">
      <w:pPr>
        <w:jc w:val="center"/>
        <w:rPr>
          <w:rFonts w:ascii="Meiryo UI" w:eastAsia="Meiryo UI" w:hAnsi="Meiryo UI"/>
          <w:b/>
          <w:sz w:val="40"/>
        </w:rPr>
      </w:pPr>
      <w:r w:rsidRPr="00734296">
        <w:rPr>
          <w:rFonts w:ascii="Meiryo UI" w:eastAsia="Meiryo UI" w:hAnsi="Meiryo UI" w:hint="eastAsia"/>
          <w:b/>
          <w:sz w:val="40"/>
        </w:rPr>
        <w:t>フロントエンド制作依頼指示書</w:t>
      </w:r>
    </w:p>
    <w:p w14:paraId="538AC9E1" w14:textId="77777777" w:rsidR="00734296" w:rsidRPr="00734296" w:rsidRDefault="00734296" w:rsidP="00734296">
      <w:pPr>
        <w:jc w:val="center"/>
        <w:rPr>
          <w:rFonts w:ascii="Meiryo UI" w:eastAsia="Meiryo UI" w:hAnsi="Meiryo UI"/>
          <w:b/>
          <w:sz w:val="20"/>
          <w:szCs w:val="20"/>
        </w:rPr>
      </w:pPr>
    </w:p>
    <w:p w14:paraId="0E6FAFD5" w14:textId="77777777" w:rsidR="00734296" w:rsidRPr="00734296" w:rsidRDefault="00734296" w:rsidP="00734296">
      <w:pPr>
        <w:rPr>
          <w:rFonts w:ascii="Meiryo UI" w:eastAsia="Meiryo UI" w:hAnsi="Meiryo UI"/>
        </w:rPr>
      </w:pPr>
      <w:r w:rsidRPr="00734296">
        <w:rPr>
          <w:rFonts w:ascii="Meiryo UI" w:eastAsia="Meiryo UI" w:hAnsi="Meiryo UI" w:hint="eastAsia"/>
        </w:rPr>
        <w:t>■依頼日：</w:t>
      </w:r>
      <w:r w:rsidR="00840F99">
        <w:rPr>
          <w:rFonts w:ascii="Meiryo UI" w:eastAsia="Meiryo UI" w:hAnsi="Meiryo UI" w:hint="eastAsia"/>
        </w:rPr>
        <w:t>2019年06月05日</w:t>
      </w:r>
    </w:p>
    <w:p w14:paraId="6DB931DA" w14:textId="77777777" w:rsidR="00734296" w:rsidRPr="00734296" w:rsidRDefault="00734296" w:rsidP="00734296">
      <w:pPr>
        <w:rPr>
          <w:rFonts w:ascii="Meiryo UI" w:eastAsia="Meiryo UI" w:hAnsi="Meiryo UI"/>
        </w:rPr>
      </w:pPr>
    </w:p>
    <w:p w14:paraId="74BA703A" w14:textId="77777777" w:rsidR="00734296" w:rsidRPr="00734296" w:rsidRDefault="00734296" w:rsidP="00734296">
      <w:pPr>
        <w:rPr>
          <w:rFonts w:ascii="Meiryo UI" w:eastAsia="Meiryo UI" w:hAnsi="Meiryo UI"/>
        </w:rPr>
      </w:pPr>
      <w:r w:rsidRPr="00734296">
        <w:rPr>
          <w:rFonts w:ascii="Meiryo UI" w:eastAsia="Meiryo UI" w:hAnsi="Meiryo UI" w:hint="eastAsia"/>
        </w:rPr>
        <w:t>■案件名称：</w:t>
      </w:r>
      <w:r w:rsidR="00840F99" w:rsidRPr="00840F99">
        <w:rPr>
          <w:rFonts w:ascii="Meiryo UI" w:eastAsia="Meiryo UI" w:hAnsi="Meiryo UI"/>
        </w:rPr>
        <w:t>000147_GD_JS新着情報一覧</w:t>
      </w:r>
    </w:p>
    <w:p w14:paraId="2F7060F9" w14:textId="77777777" w:rsidR="00734296" w:rsidRPr="00734296" w:rsidRDefault="00734296" w:rsidP="00734296">
      <w:pPr>
        <w:rPr>
          <w:rFonts w:ascii="Meiryo UI" w:eastAsia="Meiryo UI" w:hAnsi="Meiryo UI"/>
        </w:rPr>
      </w:pPr>
    </w:p>
    <w:p w14:paraId="05450CB3" w14:textId="77777777" w:rsidR="00734296" w:rsidRPr="00734296" w:rsidRDefault="00734296" w:rsidP="00734296">
      <w:pPr>
        <w:rPr>
          <w:rFonts w:ascii="Meiryo UI" w:eastAsia="Meiryo UI" w:hAnsi="Meiryo UI"/>
        </w:rPr>
      </w:pPr>
      <w:r w:rsidRPr="00734296">
        <w:rPr>
          <w:rFonts w:ascii="Meiryo UI" w:eastAsia="Meiryo UI" w:hAnsi="Meiryo UI" w:hint="eastAsia"/>
        </w:rPr>
        <w:t>■用途（</w:t>
      </w:r>
      <w:r w:rsidRPr="00734296">
        <w:rPr>
          <w:rFonts w:ascii="Meiryo UI" w:eastAsia="Meiryo UI" w:hAnsi="Meiryo UI"/>
        </w:rPr>
        <w:t>CMS・提案サイト）</w:t>
      </w:r>
      <w:r w:rsidRPr="00734296">
        <w:rPr>
          <w:rFonts w:ascii="Meiryo UI" w:eastAsia="Meiryo UI" w:hAnsi="Meiryo UI" w:hint="eastAsia"/>
        </w:rPr>
        <w:t>：</w:t>
      </w:r>
      <w:r w:rsidR="00840F99">
        <w:rPr>
          <w:rFonts w:ascii="Meiryo UI" w:eastAsia="Meiryo UI" w:hAnsi="Meiryo UI" w:hint="eastAsia"/>
        </w:rPr>
        <w:t>CMS</w:t>
      </w:r>
    </w:p>
    <w:p w14:paraId="4504D325" w14:textId="77777777" w:rsidR="00734296" w:rsidRPr="00734296" w:rsidRDefault="00734296" w:rsidP="00734296">
      <w:pPr>
        <w:rPr>
          <w:rFonts w:ascii="Meiryo UI" w:eastAsia="Meiryo UI" w:hAnsi="Meiryo UI"/>
        </w:rPr>
      </w:pPr>
    </w:p>
    <w:p w14:paraId="6524FB0C" w14:textId="77777777" w:rsidR="00734296" w:rsidRPr="00734296" w:rsidRDefault="00734296" w:rsidP="00734296">
      <w:pPr>
        <w:rPr>
          <w:rFonts w:ascii="Meiryo UI" w:eastAsia="Meiryo UI" w:hAnsi="Meiryo UI"/>
        </w:rPr>
      </w:pPr>
      <w:r w:rsidRPr="00734296">
        <w:rPr>
          <w:rFonts w:ascii="Meiryo UI" w:eastAsia="Meiryo UI" w:hAnsi="Meiryo UI" w:hint="eastAsia"/>
        </w:rPr>
        <w:t>■ブレイクポイント：</w:t>
      </w:r>
    </w:p>
    <w:p w14:paraId="56BFD592" w14:textId="77777777" w:rsidR="00734296" w:rsidRPr="00734296" w:rsidRDefault="00734296" w:rsidP="00734296">
      <w:pPr>
        <w:rPr>
          <w:rFonts w:ascii="Meiryo UI" w:eastAsia="Meiryo UI" w:hAnsi="Meiryo UI"/>
        </w:rPr>
      </w:pPr>
    </w:p>
    <w:p w14:paraId="1871368E" w14:textId="77777777" w:rsidR="00734296" w:rsidRPr="00734296" w:rsidRDefault="00734296" w:rsidP="00734296">
      <w:pPr>
        <w:rPr>
          <w:rFonts w:ascii="Meiryo UI" w:eastAsia="Meiryo UI" w:hAnsi="Meiryo UI"/>
        </w:rPr>
      </w:pPr>
      <w:r w:rsidRPr="00734296">
        <w:rPr>
          <w:rFonts w:ascii="Meiryo UI" w:eastAsia="Meiryo UI" w:hAnsi="Meiryo UI" w:hint="eastAsia"/>
        </w:rPr>
        <w:t>■依頼内容</w:t>
      </w:r>
    </w:p>
    <w:p w14:paraId="4A46AA5F" w14:textId="77777777" w:rsidR="00840F99" w:rsidRDefault="00840F99" w:rsidP="00840F99">
      <w:r>
        <w:rPr>
          <w:rFonts w:hint="eastAsia"/>
        </w:rPr>
        <w:t>仕様ベースからの相談です、CMS8341の構築案件の課題についての対応願です。</w:t>
      </w:r>
    </w:p>
    <w:p w14:paraId="1402CE9D" w14:textId="77777777" w:rsidR="00840F99" w:rsidRPr="00840F99" w:rsidRDefault="00840F99" w:rsidP="00840F99">
      <w:r>
        <w:rPr>
          <w:rFonts w:hint="eastAsia"/>
        </w:rPr>
        <w:t>新着情報など自動リンクを使って表示する箇所で、「日付ごとに表示できない」「ページ送りがない」といった課題があり、並び順も「更新日別、ページカテゴリ別などソート機能でページの絞り込みができること」と要望があります。</w:t>
      </w:r>
    </w:p>
    <w:p w14:paraId="4ABD172E" w14:textId="77777777" w:rsidR="00840F99" w:rsidRDefault="00840F99" w:rsidP="00840F99">
      <w:r>
        <w:rPr>
          <w:rFonts w:hint="eastAsia"/>
        </w:rPr>
        <w:t>参考例：</w:t>
      </w:r>
      <w:r>
        <w:t>https://www.city.tachikawa.lg.jp/shinchaku/index.html</w:t>
      </w:r>
    </w:p>
    <w:p w14:paraId="532F17C0" w14:textId="77777777" w:rsidR="00840F99" w:rsidRDefault="00840F99" w:rsidP="00840F99">
      <w:r>
        <w:rPr>
          <w:rFonts w:hint="eastAsia"/>
        </w:rPr>
        <w:t>他社例：</w:t>
      </w:r>
      <w:hyperlink r:id="rId4" w:history="1">
        <w:r w:rsidRPr="002C4E5B">
          <w:rPr>
            <w:rStyle w:val="Hyperlink"/>
          </w:rPr>
          <w:t>https://www.city.hashima.lg.jp/news/0001.html</w:t>
        </w:r>
      </w:hyperlink>
    </w:p>
    <w:p w14:paraId="50AF0AFF" w14:textId="77777777" w:rsidR="00840F99" w:rsidRDefault="00840F99" w:rsidP="00840F99"/>
    <w:p w14:paraId="6645C834" w14:textId="77777777" w:rsidR="00840F99" w:rsidRDefault="00840F99" w:rsidP="00840F99">
      <w:r>
        <w:t>JSを使った新着情報一覧の新しい見せ方ができないかを考えています。</w:t>
      </w:r>
    </w:p>
    <w:p w14:paraId="1E1E5E7D" w14:textId="77777777" w:rsidR="00840F99" w:rsidRDefault="00840F99" w:rsidP="00840F99">
      <w:r>
        <w:rPr>
          <w:rFonts w:hint="eastAsia"/>
        </w:rPr>
        <w:t>※詳細は添付資料を確認お願いします。</w:t>
      </w:r>
    </w:p>
    <w:p w14:paraId="0E1BB4F5" w14:textId="77777777" w:rsidR="00840F99" w:rsidRDefault="00840F99" w:rsidP="00840F99"/>
    <w:p w14:paraId="57F9E2C9" w14:textId="77777777" w:rsidR="00840F99" w:rsidRDefault="00840F99" w:rsidP="00840F99">
      <w:r>
        <w:rPr>
          <w:rFonts w:hint="eastAsia"/>
        </w:rPr>
        <w:t>全部作らないで、初めに資料の</w:t>
      </w:r>
      <w:r>
        <w:t>1-1、1-2、2-2を作って、未来市で適用</w:t>
      </w:r>
      <w:r>
        <w:rPr>
          <w:rFonts w:hint="eastAsia"/>
        </w:rPr>
        <w:t>してください。</w:t>
      </w:r>
    </w:p>
    <w:p w14:paraId="287E134F" w14:textId="77777777" w:rsidR="00840F99" w:rsidRDefault="00840F99" w:rsidP="00840F99">
      <w:r>
        <w:rPr>
          <w:rFonts w:hint="eastAsia"/>
        </w:rPr>
        <w:t>なので、まずは</w:t>
      </w:r>
      <w:r>
        <w:t>1-1、1-2、2-2が実現可能か</w:t>
      </w:r>
      <w:r>
        <w:rPr>
          <w:rFonts w:hint="eastAsia"/>
        </w:rPr>
        <w:t>検討して教えてください。</w:t>
      </w:r>
    </w:p>
    <w:p w14:paraId="07B792D2" w14:textId="223AA882" w:rsidR="00840F99" w:rsidRDefault="00840F99" w:rsidP="00840F99">
      <w:r>
        <w:rPr>
          <w:rFonts w:hint="eastAsia"/>
        </w:rPr>
        <w:t>問題なければ制作の依頼をします。</w:t>
      </w:r>
    </w:p>
    <w:p w14:paraId="3F5F4264" w14:textId="4482D4E3" w:rsidR="007B25B8" w:rsidRDefault="007B25B8" w:rsidP="00840F99"/>
    <w:p w14:paraId="6A2DEB25" w14:textId="2CA6D42C" w:rsidR="007B25B8" w:rsidRPr="00300B8B" w:rsidRDefault="007B25B8" w:rsidP="00840F99">
      <w:pPr>
        <w:rPr>
          <w:rFonts w:ascii="Cambria" w:hAnsi="Cambria" w:hint="eastAsia"/>
          <w:highlight w:val="yellow"/>
        </w:rPr>
      </w:pPr>
      <w:r w:rsidRPr="00300B8B">
        <w:rPr>
          <w:rFonts w:hint="eastAsia"/>
          <w:highlight w:val="yellow"/>
        </w:rPr>
        <w:t>【</w:t>
      </w:r>
      <w:r w:rsidRPr="00300B8B">
        <w:rPr>
          <w:highlight w:val="yellow"/>
        </w:rPr>
        <w:t>補足</w:t>
      </w:r>
      <w:r w:rsidRPr="00300B8B">
        <w:rPr>
          <w:rFonts w:ascii="Cambria" w:hAnsi="Cambria" w:hint="eastAsia"/>
          <w:highlight w:val="yellow"/>
        </w:rPr>
        <w:t>】</w:t>
      </w:r>
    </w:p>
    <w:p w14:paraId="2B8230AB" w14:textId="172654EF" w:rsidR="007B25B8" w:rsidRPr="00300B8B" w:rsidRDefault="007B25B8" w:rsidP="007B25B8">
      <w:pPr>
        <w:rPr>
          <w:highlight w:val="yellow"/>
        </w:rPr>
      </w:pPr>
      <w:r w:rsidRPr="00300B8B">
        <w:rPr>
          <w:highlight w:val="yellow"/>
        </w:rPr>
        <w:t>結論としてXMLで取得して整形が良いという結論にいたりました。</w:t>
      </w:r>
    </w:p>
    <w:p w14:paraId="159A1D89" w14:textId="77777777" w:rsidR="007B25B8" w:rsidRPr="00300B8B" w:rsidRDefault="007B25B8" w:rsidP="007B25B8">
      <w:pPr>
        <w:rPr>
          <w:highlight w:val="yellow"/>
        </w:rPr>
      </w:pPr>
      <w:r w:rsidRPr="00300B8B">
        <w:rPr>
          <w:highlight w:val="yellow"/>
        </w:rPr>
        <w:t>下記サンプルです。</w:t>
      </w:r>
      <w:bookmarkStart w:id="0" w:name="_GoBack"/>
      <w:bookmarkEnd w:id="0"/>
    </w:p>
    <w:p w14:paraId="546BDA80" w14:textId="77777777" w:rsidR="007B25B8" w:rsidRPr="00300B8B" w:rsidRDefault="007B25B8" w:rsidP="007B25B8">
      <w:pPr>
        <w:rPr>
          <w:highlight w:val="yellow"/>
        </w:rPr>
      </w:pPr>
      <w:r w:rsidRPr="00300B8B">
        <w:rPr>
          <w:highlight w:val="yellow"/>
        </w:rPr>
        <w:t>https://www.city.tachikawa.lg.jp/shinchaku/shinchaku.xml</w:t>
      </w:r>
    </w:p>
    <w:p w14:paraId="48AA3026" w14:textId="77777777" w:rsidR="007B25B8" w:rsidRPr="00300B8B" w:rsidRDefault="007B25B8" w:rsidP="007B25B8">
      <w:pPr>
        <w:rPr>
          <w:highlight w:val="yellow"/>
        </w:rPr>
      </w:pPr>
      <w:r w:rsidRPr="00300B8B">
        <w:rPr>
          <w:highlight w:val="yellow"/>
        </w:rPr>
        <w:t>注意点としてXMLの変更はできませんが、</w:t>
      </w:r>
    </w:p>
    <w:p w14:paraId="4447F9DC" w14:textId="34950A19" w:rsidR="007B25B8" w:rsidRDefault="007B25B8" w:rsidP="007B25B8">
      <w:pPr>
        <w:rPr>
          <w:rFonts w:hint="eastAsia"/>
        </w:rPr>
      </w:pPr>
      <w:r w:rsidRPr="00300B8B">
        <w:rPr>
          <w:highlight w:val="yellow"/>
        </w:rPr>
        <w:t>日付、タイトルはもちろん、&lt;</w:t>
      </w:r>
      <w:proofErr w:type="spellStart"/>
      <w:r w:rsidRPr="00300B8B">
        <w:rPr>
          <w:highlight w:val="yellow"/>
        </w:rPr>
        <w:t>dc:subject</w:t>
      </w:r>
      <w:proofErr w:type="spellEnd"/>
      <w:r w:rsidRPr="00300B8B">
        <w:rPr>
          <w:highlight w:val="yellow"/>
        </w:rPr>
        <w:t>&gt;で分類情報名を第二分類まで取得できます。</w:t>
      </w:r>
    </w:p>
    <w:p w14:paraId="288842F4" w14:textId="77777777" w:rsidR="00734296" w:rsidRPr="00734296" w:rsidRDefault="00734296" w:rsidP="00734296">
      <w:pPr>
        <w:rPr>
          <w:rFonts w:ascii="Meiryo UI" w:eastAsia="Meiryo UI" w:hAnsi="Meiryo UI"/>
        </w:rPr>
      </w:pPr>
    </w:p>
    <w:p w14:paraId="0E7D5B1E" w14:textId="77777777" w:rsidR="00734296" w:rsidRDefault="00734296" w:rsidP="00734296">
      <w:pPr>
        <w:rPr>
          <w:rFonts w:ascii="Meiryo UI" w:eastAsia="Meiryo UI" w:hAnsi="Meiryo UI"/>
        </w:rPr>
      </w:pPr>
      <w:r w:rsidRPr="00734296">
        <w:rPr>
          <w:rFonts w:ascii="Meiryo UI" w:eastAsia="Meiryo UI" w:hAnsi="Meiryo UI" w:hint="eastAsia"/>
        </w:rPr>
        <w:t>■参照資料</w:t>
      </w:r>
      <w:r w:rsidR="00B93415">
        <w:rPr>
          <w:rFonts w:ascii="Meiryo UI" w:eastAsia="Meiryo UI" w:hAnsi="Meiryo UI" w:hint="eastAsia"/>
        </w:rPr>
        <w:t>（有無）（ファイル名称）</w:t>
      </w:r>
    </w:p>
    <w:p w14:paraId="7A1D4485" w14:textId="77777777" w:rsidR="00B93415" w:rsidRDefault="00B93415" w:rsidP="00734296">
      <w:pPr>
        <w:rPr>
          <w:rFonts w:ascii="Meiryo UI" w:eastAsia="Meiryo UI" w:hAnsi="Meiryo UI"/>
        </w:rPr>
      </w:pPr>
      <w:r>
        <w:rPr>
          <w:rFonts w:ascii="Meiryo UI" w:eastAsia="Meiryo UI" w:hAnsi="Meiryo UI" w:hint="eastAsia"/>
        </w:rPr>
        <w:t>：</w:t>
      </w:r>
      <w:r w:rsidR="00840F99" w:rsidRPr="00840F99">
        <w:rPr>
          <w:rFonts w:ascii="Meiryo UI" w:eastAsia="Meiryo UI" w:hAnsi="Meiryo UI" w:hint="eastAsia"/>
        </w:rPr>
        <w:t>新着情報一覧の改修案</w:t>
      </w:r>
      <w:r w:rsidR="00840F99" w:rsidRPr="00840F99">
        <w:rPr>
          <w:rFonts w:ascii="Meiryo UI" w:eastAsia="Meiryo UI" w:hAnsi="Meiryo UI"/>
        </w:rPr>
        <w:t>.pptx</w:t>
      </w:r>
    </w:p>
    <w:p w14:paraId="4FDA8C1D" w14:textId="77777777" w:rsidR="00734296" w:rsidRPr="00734296" w:rsidRDefault="00734296" w:rsidP="00734296">
      <w:pPr>
        <w:rPr>
          <w:rFonts w:ascii="Meiryo UI" w:eastAsia="Meiryo UI" w:hAnsi="Meiryo UI"/>
        </w:rPr>
      </w:pPr>
    </w:p>
    <w:p w14:paraId="0E3E20A9" w14:textId="77777777" w:rsidR="00734296" w:rsidRPr="00734296" w:rsidRDefault="00734296" w:rsidP="00734296">
      <w:pPr>
        <w:rPr>
          <w:rFonts w:ascii="Meiryo UI" w:eastAsia="Meiryo UI" w:hAnsi="Meiryo UI"/>
        </w:rPr>
      </w:pPr>
      <w:r w:rsidRPr="00734296">
        <w:rPr>
          <w:rFonts w:ascii="Meiryo UI" w:eastAsia="Meiryo UI" w:hAnsi="Meiryo UI" w:hint="eastAsia"/>
        </w:rPr>
        <w:lastRenderedPageBreak/>
        <w:t>■注意事項</w:t>
      </w:r>
    </w:p>
    <w:p w14:paraId="0077AAFF" w14:textId="77777777" w:rsidR="00734296" w:rsidRPr="00734296" w:rsidRDefault="00734296" w:rsidP="00734296">
      <w:pPr>
        <w:rPr>
          <w:rFonts w:ascii="Meiryo UI" w:eastAsia="Meiryo UI" w:hAnsi="Meiryo UI"/>
        </w:rPr>
      </w:pPr>
      <w:r w:rsidRPr="00734296">
        <w:rPr>
          <w:rFonts w:ascii="Meiryo UI" w:eastAsia="Meiryo UI" w:hAnsi="Meiryo UI" w:hint="eastAsia"/>
        </w:rPr>
        <w:t>：</w:t>
      </w:r>
      <w:r w:rsidR="00840F99">
        <w:rPr>
          <w:rFonts w:ascii="Meiryo UI" w:eastAsia="Meiryo UI" w:hAnsi="Meiryo UI" w:hint="eastAsia"/>
        </w:rPr>
        <w:t>まず要望が実現できるか確認して教えてください。</w:t>
      </w:r>
    </w:p>
    <w:p w14:paraId="09E7A393" w14:textId="77777777" w:rsidR="00840F99" w:rsidRDefault="00840F99" w:rsidP="00734296">
      <w:pPr>
        <w:rPr>
          <w:rFonts w:ascii="Meiryo UI" w:eastAsia="Meiryo UI" w:hAnsi="Meiryo UI"/>
        </w:rPr>
      </w:pPr>
    </w:p>
    <w:p w14:paraId="167AF4F4" w14:textId="77777777" w:rsidR="00734296" w:rsidRPr="00734296" w:rsidRDefault="00734296" w:rsidP="00734296">
      <w:pPr>
        <w:rPr>
          <w:rFonts w:ascii="Meiryo UI" w:eastAsia="Meiryo UI" w:hAnsi="Meiryo UI"/>
        </w:rPr>
      </w:pPr>
      <w:r w:rsidRPr="00734296">
        <w:rPr>
          <w:rFonts w:ascii="Meiryo UI" w:eastAsia="Meiryo UI" w:hAnsi="Meiryo UI" w:hint="eastAsia"/>
        </w:rPr>
        <w:t>■納期</w:t>
      </w:r>
    </w:p>
    <w:p w14:paraId="0613FC9D" w14:textId="77777777" w:rsidR="00734296" w:rsidRDefault="00734296" w:rsidP="00734296">
      <w:pPr>
        <w:rPr>
          <w:rFonts w:ascii="Meiryo UI" w:eastAsia="Meiryo UI" w:hAnsi="Meiryo UI"/>
        </w:rPr>
      </w:pPr>
      <w:r w:rsidRPr="00734296">
        <w:rPr>
          <w:rFonts w:ascii="Meiryo UI" w:eastAsia="Meiryo UI" w:hAnsi="Meiryo UI" w:hint="eastAsia"/>
        </w:rPr>
        <w:t>：</w:t>
      </w:r>
      <w:r w:rsidR="00840F99">
        <w:rPr>
          <w:rFonts w:ascii="Meiryo UI" w:eastAsia="Meiryo UI" w:hAnsi="Meiryo UI" w:hint="eastAsia"/>
        </w:rPr>
        <w:t>06</w:t>
      </w:r>
      <w:r>
        <w:rPr>
          <w:rFonts w:ascii="Meiryo UI" w:eastAsia="Meiryo UI" w:hAnsi="Meiryo UI" w:hint="eastAsia"/>
        </w:rPr>
        <w:t>月</w:t>
      </w:r>
      <w:r w:rsidR="00840F99">
        <w:rPr>
          <w:rFonts w:ascii="Meiryo UI" w:eastAsia="Meiryo UI" w:hAnsi="Meiryo UI" w:hint="eastAsia"/>
        </w:rPr>
        <w:t>06</w:t>
      </w:r>
      <w:r>
        <w:rPr>
          <w:rFonts w:ascii="Meiryo UI" w:eastAsia="Meiryo UI" w:hAnsi="Meiryo UI" w:hint="eastAsia"/>
        </w:rPr>
        <w:t>日</w:t>
      </w:r>
      <w:r w:rsidR="00840F99">
        <w:rPr>
          <w:rFonts w:ascii="Meiryo UI" w:eastAsia="Meiryo UI" w:hAnsi="Meiryo UI" w:hint="eastAsia"/>
        </w:rPr>
        <w:t>中　＞　要望の実現有無教えてください。</w:t>
      </w:r>
    </w:p>
    <w:p w14:paraId="47CEC533" w14:textId="77777777" w:rsidR="00840F99" w:rsidRPr="00734296" w:rsidRDefault="00840F99" w:rsidP="00734296">
      <w:pPr>
        <w:rPr>
          <w:rFonts w:ascii="Meiryo UI" w:eastAsia="Meiryo UI" w:hAnsi="Meiryo UI"/>
        </w:rPr>
      </w:pPr>
      <w:r>
        <w:rPr>
          <w:rFonts w:ascii="Meiryo UI" w:eastAsia="Meiryo UI" w:hAnsi="Meiryo UI" w:hint="eastAsia"/>
        </w:rPr>
        <w:t>：06月10日中　＞　作成して未来市に実装して納品してください。</w:t>
      </w:r>
    </w:p>
    <w:p w14:paraId="62701386" w14:textId="77777777" w:rsidR="00734296" w:rsidRPr="00734296" w:rsidRDefault="00734296">
      <w:pPr>
        <w:rPr>
          <w:rFonts w:ascii="Meiryo UI" w:eastAsia="Meiryo UI" w:hAnsi="Meiryo UI"/>
        </w:rPr>
      </w:pPr>
    </w:p>
    <w:sectPr w:rsidR="00734296" w:rsidRPr="0073429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swiss"/>
    <w:pitch w:val="variable"/>
    <w:sig w:usb0="E00002FF" w:usb1="6AC7FFFF" w:usb2="08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attachedTemplate r:id="rId1"/>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F99"/>
    <w:rsid w:val="00300B8B"/>
    <w:rsid w:val="00734296"/>
    <w:rsid w:val="007B25B8"/>
    <w:rsid w:val="00840F99"/>
    <w:rsid w:val="00B93415"/>
    <w:rsid w:val="00C515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90688D"/>
  <w15:chartTrackingRefBased/>
  <w15:docId w15:val="{34AA0202-5891-48EE-946C-ACC80A535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0F99"/>
    <w:rPr>
      <w:color w:val="0563C1" w:themeColor="hyperlink"/>
      <w:u w:val="single"/>
    </w:rPr>
  </w:style>
  <w:style w:type="character" w:styleId="UnresolvedMention">
    <w:name w:val="Unresolved Mention"/>
    <w:basedOn w:val="DefaultParagraphFont"/>
    <w:uiPriority w:val="99"/>
    <w:semiHidden/>
    <w:unhideWhenUsed/>
    <w:rsid w:val="00840F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ity.hashima.lg.jp/news/000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ozawa-k\Desktop\&#12304;&#12305;GDIT\&#12304;&#12305;&#12503;&#12525;&#12472;&#12455;&#12463;&#12488;\000000_FE_ProductionInstruction.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000000_FE_ProductionInstruction.dotx</Template>
  <TotalTime>11</TotalTime>
  <Pages>2</Pages>
  <Words>130</Words>
  <Characters>744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Shiozawa</dc:creator>
  <cp:keywords/>
  <dc:description/>
  <cp:lastModifiedBy>Cuc. Tran Thi Kim</cp:lastModifiedBy>
  <cp:revision>3</cp:revision>
  <dcterms:created xsi:type="dcterms:W3CDTF">2019-06-06T01:59:00Z</dcterms:created>
  <dcterms:modified xsi:type="dcterms:W3CDTF">2019-06-06T06:27:00Z</dcterms:modified>
</cp:coreProperties>
</file>